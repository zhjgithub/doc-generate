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100"/>
        <w:jc w:val="center"/>
        <w:rPr>
          <w:rFonts w:hint="eastAsia" w:ascii="仿宋" w:hAnsi="仿宋" w:eastAsia="仿宋" w:cs="仿宋"/>
          <w:b/>
          <w:bCs/>
          <w:sz w:val="28"/>
          <w:szCs w:val="36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会议签到表</w:t>
      </w:r>
    </w:p>
    <w:tbl>
      <w:tblPr>
        <w:tblStyle w:val="5"/>
        <w:tblW w:w="0" w:type="auto"/>
        <w:tblInd w:w="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260"/>
        <w:gridCol w:w="1260"/>
        <w:gridCol w:w="1260"/>
        <w:gridCol w:w="1440"/>
        <w:gridCol w:w="162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序号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签到时间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部门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职务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首次签到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末次签到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4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default" w:ascii="仿宋" w:hAnsi="仿宋" w:eastAsia="仿宋" w:cs="仿宋"/>
                <w:sz w:val="24"/>
              </w:rPr>
              <w:t>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10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15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16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17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18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19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20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21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</w:trPr>
        <w:tc>
          <w:tcPr>
            <w:tcW w:w="829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22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540" w:lineRule="exact"/>
              <w:ind w:left="27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</w:tbl>
    <w:p>
      <w:pPr>
        <w:rPr>
          <w:rFonts w:hint="eastAsia" w:ascii="仿宋" w:hAnsi="仿宋" w:eastAsia="仿宋" w:cs="仿宋"/>
        </w:rPr>
      </w:pPr>
    </w:p>
    <w:sectPr>
      <w:footerReference r:id="rId3" w:type="default"/>
      <w:pgSz w:w="11906" w:h="16838"/>
      <w:pgMar w:top="1202" w:right="1304" w:bottom="1202" w:left="130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sz w:val="21"/>
        <w:szCs w:val="21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73C9A5"/>
    <w:rsid w:val="00145EFD"/>
    <w:rsid w:val="002717F1"/>
    <w:rsid w:val="00392D8F"/>
    <w:rsid w:val="0049152F"/>
    <w:rsid w:val="004D6FBE"/>
    <w:rsid w:val="005846DE"/>
    <w:rsid w:val="00663093"/>
    <w:rsid w:val="007065C5"/>
    <w:rsid w:val="007759D8"/>
    <w:rsid w:val="007E1B4E"/>
    <w:rsid w:val="00A262DE"/>
    <w:rsid w:val="00B7725B"/>
    <w:rsid w:val="00C40785"/>
    <w:rsid w:val="00C928D3"/>
    <w:rsid w:val="00CB3B43"/>
    <w:rsid w:val="00DD058B"/>
    <w:rsid w:val="00E654C8"/>
    <w:rsid w:val="00ED40C0"/>
    <w:rsid w:val="30D61897"/>
    <w:rsid w:val="7F1AE3B7"/>
    <w:rsid w:val="DD73C9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ver/Library/Containers/com.kingsoft.wpsoffice.mac/Data/.kingsoft/office6/templates/download/c931c7e5-ffa1-54cf-88e5-93cbc79d0bd7/&#31616;&#26131;&#29256;&#20250;&#35758;&#31614;&#21040;&#34920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简易版会议签到表.doc</Template>
  <Pages>1</Pages>
  <Words>47</Words>
  <Characters>60</Characters>
  <Lines>2</Lines>
  <Paragraphs>1</Paragraphs>
  <TotalTime>0</TotalTime>
  <ScaleCrop>false</ScaleCrop>
  <LinksUpToDate>false</LinksUpToDate>
  <CharactersWithSpaces>60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2020-02-10T15:11:00Z</dcterms:created>
  <dc:creator>ever</dc:creator>
  <cp:lastModifiedBy>ever</cp:lastModifiedBy>
  <dcterms:modified xsi:type="dcterms:W3CDTF">2020-02-10T15:12:41Z</dcterms:modified>
  <dc:title>现场审核会议签到表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